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>{{ email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>{{</w:t>
      </w:r>
      <w:r w:rsidR="008E1EAE">
        <w:rPr>
          <w:rFonts w:ascii="Adobe Gothic Std B" w:eastAsia="Adobe Gothic Std B" w:hAnsi="Adobe Gothic Std B"/>
        </w:rPr>
        <w:t xml:space="preserve"> </w:t>
      </w:r>
      <w:proofErr w:type="spellStart"/>
      <w:r w:rsidR="008E1EAE">
        <w:rPr>
          <w:rFonts w:ascii="Adobe Gothic Std B" w:eastAsia="Adobe Gothic Std B" w:hAnsi="Adobe Gothic Std B"/>
        </w:rPr>
        <w:t>collectingdate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{{ </w:t>
      </w:r>
      <w:r w:rsidR="008E1EAE">
        <w:rPr>
          <w:rFonts w:ascii="Adobe Gothic Std B" w:eastAsia="Adobe Gothic Std B" w:hAnsi="Adobe Gothic Std B"/>
        </w:rPr>
        <w:t>collectingtime</w:t>
      </w:r>
      <w:r>
        <w:rPr>
          <w:rFonts w:ascii="Adobe Gothic Std B" w:eastAsia="Adobe Gothic Std B" w:hAnsi="Adobe Gothic Std B"/>
        </w:rPr>
        <w:t>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 (RM)</w:t>
            </w:r>
          </w:p>
        </w:tc>
      </w:tr>
      <w:tr w:rsidR="00392639" w:rsidRPr="001A4A7E" w14:paraId="42AAD9F6" w14:textId="77777777" w:rsidTr="006F777D">
        <w:trPr>
          <w:trHeight w:val="288"/>
        </w:trPr>
        <w:tc>
          <w:tcPr>
            <w:tcW w:w="4967" w:type="dxa"/>
          </w:tcPr>
          <w:p w14:paraId="516163B1" w14:textId="566A4803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6397692D" w14:textId="4D55326F" w:rsidR="00392639" w:rsidRPr="001A4A7E" w:rsidRDefault="00392639" w:rsidP="004F2102">
            <w:pPr>
              <w:pStyle w:val="Right-alignedtext"/>
              <w:ind w:right="180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</w:tr>
      <w:tr w:rsidR="00392639" w:rsidRPr="001A4A7E" w14:paraId="2CB7E165" w14:textId="77777777" w:rsidTr="006F777D">
        <w:trPr>
          <w:trHeight w:val="288"/>
        </w:trPr>
        <w:tc>
          <w:tcPr>
            <w:tcW w:w="4967" w:type="dxa"/>
          </w:tcPr>
          <w:p w14:paraId="378BA359" w14:textId="09BDB997" w:rsidR="00392639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00FAB329" w14:textId="77777777" w:rsidR="00392639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22C2E" w14:textId="77777777" w:rsidR="006C208E" w:rsidRDefault="006C208E" w:rsidP="00DA124E">
      <w:r>
        <w:separator/>
      </w:r>
    </w:p>
  </w:endnote>
  <w:endnote w:type="continuationSeparator" w:id="0">
    <w:p w14:paraId="3159585A" w14:textId="77777777" w:rsidR="006C208E" w:rsidRDefault="006C208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2343" w14:textId="77777777" w:rsidR="006C208E" w:rsidRDefault="006C208E" w:rsidP="00DA124E">
      <w:r>
        <w:separator/>
      </w:r>
    </w:p>
  </w:footnote>
  <w:footnote w:type="continuationSeparator" w:id="0">
    <w:p w14:paraId="5BE77441" w14:textId="77777777" w:rsidR="006C208E" w:rsidRDefault="006C208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4</cp:revision>
  <dcterms:created xsi:type="dcterms:W3CDTF">2024-05-09T08:10:00Z</dcterms:created>
  <dcterms:modified xsi:type="dcterms:W3CDTF">2024-05-25T09:57:00Z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