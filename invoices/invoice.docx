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326F70" w14:textId="4EC9AC9D" w:rsidR="001A4A7E" w:rsidRDefault="001A4A7E" w:rsidP="001A4A7E">
      <w:pPr>
        <w:pStyle w:val="Title"/>
      </w:pPr>
      <w:r>
        <w:t>Invoice</w:t>
      </w:r>
    </w:p>
    <w:p w14:paraId="29EFECD6" w14:textId="0EA9C879" w:rsidR="001A4A7E" w:rsidRDefault="001A4A7E" w:rsidP="001A4A7E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 xml:space="preserve">To: </w:t>
      </w:r>
      <w:proofErr w:type="gramStart"/>
      <w:r w:rsidR="005E4E1E">
        <w:rPr>
          <w:rFonts w:ascii="Adobe Gothic Std B" w:eastAsia="Adobe Gothic Std B" w:hAnsi="Adobe Gothic Std B"/>
        </w:rPr>
        <w:t xml:space="preserve">Yrrep</w:t>
      </w:r>
    </w:p>
    <w:p w14:paraId="2A660C15" w14:textId="3DE12AEC" w:rsidR="001A4A7E" w:rsidRDefault="001A4A7E" w:rsidP="001A4A7E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>Phone:</w:t>
      </w:r>
      <w:r w:rsidR="005E4E1E">
        <w:rPr>
          <w:rFonts w:ascii="Adobe Gothic Std B" w:eastAsia="Adobe Gothic Std B" w:hAnsi="Adobe Gothic Std B"/>
        </w:rPr>
        <w:t xml:space="preserve"> </w:t>
      </w:r>
      <w:proofErr w:type="gramStart"/>
      <w:r w:rsidR="005E4E1E">
        <w:rPr>
          <w:rFonts w:ascii="Adobe Gothic Std B" w:eastAsia="Adobe Gothic Std B" w:hAnsi="Adobe Gothic Std B"/>
        </w:rPr>
        <w:t xml:space="preserve">0165342536</w:t>
      </w:r>
      <w:r>
        <w:rPr>
          <w:rFonts w:ascii="Adobe Gothic Std B" w:eastAsia="Adobe Gothic Std B" w:hAnsi="Adobe Gothic Std B"/>
        </w:rPr>
        <w:t xml:space="preserve"> </w:t>
      </w:r>
    </w:p>
    <w:p w14:paraId="3DF508E5" w14:textId="1DA3E77C" w:rsidR="00392639" w:rsidRDefault="00392639" w:rsidP="001A4A7E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 xml:space="preserve">Email: </w:t>
      </w:r>
      <w:proofErr w:type="gramStart"/>
      <w:r>
        <w:rPr>
          <w:rFonts w:ascii="Adobe Gothic Std B" w:eastAsia="Adobe Gothic Std B" w:hAnsi="Adobe Gothic Std B"/>
        </w:rPr>
        <w:t xml:space="preserve">perrywsle@gmail.com</w:t>
      </w:r>
    </w:p>
    <w:p w14:paraId="3A219096" w14:textId="20178E34" w:rsidR="00392639" w:rsidRDefault="00392639" w:rsidP="001A4A7E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 xml:space="preserve">Check-up date: </w:t>
      </w:r>
      <w:proofErr w:type="gramStart"/>
      <w:r>
        <w:rPr>
          <w:rFonts w:ascii="Adobe Gothic Std B" w:eastAsia="Adobe Gothic Std B" w:hAnsi="Adobe Gothic Std B"/>
        </w:rPr>
        <w:t xml:space="preserve">2090-09-09</w:t>
      </w:r>
    </w:p>
    <w:p w14:paraId="6B38FA65" w14:textId="4A2A4627" w:rsidR="00392639" w:rsidRPr="001A4A7E" w:rsidRDefault="00392639" w:rsidP="001A4A7E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 xml:space="preserve">Check-up time:</w:t>
      </w:r>
      <w:r w:rsidR="003A7EC9">
        <w:rPr>
          <w:rFonts w:ascii="Adobe Gothic Std B" w:eastAsia="Adobe Gothic Std B" w:hAnsi="Adobe Gothic Std B"/>
        </w:rPr>
        <w:t xml:space="preserve"> </w:t>
      </w:r>
      <w:r>
        <w:rPr>
          <w:rFonts w:ascii="Adobe Gothic Std B" w:eastAsia="Adobe Gothic Std B" w:hAnsi="Adobe Gothic Std B"/>
        </w:rPr>
        <w:t xml:space="preserve">09:09</w:t>
      </w:r>
    </w:p>
    <w:p w14:paraId="07B6E227" w14:textId="613A269C" w:rsidR="001A4A7E" w:rsidRDefault="001A4A7E"/>
    <w:p w14:paraId="0EE81BC5" w14:textId="77777777" w:rsidR="001A4A7E" w:rsidRDefault="001A4A7E"/>
    <w:tbl>
      <w:tblPr>
        <w:tblStyle w:val="TableGridLight"/>
        <w:tblW w:w="5005" w:type="pct"/>
        <w:tblInd w:w="-5" w:type="dxa"/>
        <w:tblLook w:val="0020" w:firstRow="1" w:lastRow="0" w:firstColumn="0" w:lastColumn="0" w:noHBand="0" w:noVBand="0"/>
        <w:tblDescription w:val="Layout table"/>
      </w:tblPr>
      <w:tblGrid>
        <w:gridCol w:w="4967"/>
        <w:gridCol w:w="1860"/>
        <w:gridCol w:w="1637"/>
        <w:gridCol w:w="1626"/>
      </w:tblGrid>
      <w:tr w:rsidR="006F777D" w:rsidRPr="001A4A7E" w14:paraId="21C6596D" w14:textId="77777777" w:rsidTr="006F77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4967" w:type="dxa"/>
            <w:tcMar>
              <w:top w:w="259" w:type="dxa"/>
            </w:tcMar>
          </w:tcPr>
          <w:p w14:paraId="67E745A3" w14:textId="3147EFED" w:rsidR="006F777D" w:rsidRPr="001A4A7E" w:rsidRDefault="006F777D" w:rsidP="004F2102">
            <w:pPr>
              <w:pStyle w:val="Heading1"/>
              <w:jc w:val="center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Flower Purchased</w:t>
            </w:r>
          </w:p>
        </w:tc>
        <w:tc>
          <w:tcPr>
            <w:tcW w:w="5123" w:type="dxa"/>
            <w:gridSpan w:val="3"/>
            <w:tcMar>
              <w:top w:w="259" w:type="dxa"/>
            </w:tcMar>
          </w:tcPr>
          <w:p w14:paraId="49C4E65D" w14:textId="13EF52CD" w:rsidR="006F777D" w:rsidRPr="001A4A7E" w:rsidRDefault="006F777D" w:rsidP="004F2102">
            <w:pPr>
              <w:pStyle w:val="Heading1"/>
              <w:jc w:val="center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Price (RM)</w:t>
            </w:r>
          </w:p>
        </w:tc>
      </w:tr>
      <w:tr w:rsidR="00392639" w:rsidRPr="001A4A7E" w14:paraId="33214810" w14:textId="77777777" w:rsidTr="006F777D">
        <w:trPr>
          <w:trHeight w:val="288"/>
        </w:trPr>
        <w:tc>
          <w:tcPr>
            <w:tcW w:w="4967" w:type="dxa"/>
          </w:tcPr>
          <w:p w14:paraId="7EABD2FC" w14:textId="6BA99106" w:rsidR="00392639" w:rsidRPr="001A4A7E" w:rsidRDefault="00392639" w:rsidP="004F2102">
            <w:pPr>
              <w:jc w:val="center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B009</w:t>
            </w:r>
          </w:p>
        </w:tc>
        <w:tc>
          <w:tcPr>
            <w:tcW w:w="5123" w:type="dxa"/>
            <w:gridSpan w:val="3"/>
            <w:tcMar>
              <w:left w:w="216" w:type="dxa"/>
              <w:right w:w="216" w:type="dxa"/>
            </w:tcMar>
          </w:tcPr>
          <w:p w14:paraId="5334FED6" w14:textId="73F95287" w:rsidR="00392639" w:rsidRPr="001A4A7E" w:rsidRDefault="00392639" w:rsidP="004F2102">
            <w:pPr>
              <w:pStyle w:val="Right-alignedtext"/>
              <w:jc w:val="center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189.0</w:t>
            </w:r>
          </w:p>
        </w:tc>
      </w:tr>
      <w:tr w:rsidR="00392639" w:rsidRPr="001A4A7E" w14:paraId="2952F892" w14:textId="77777777" w:rsidTr="006F777D">
        <w:trPr>
          <w:gridAfter w:val="2"/>
          <w:wAfter w:w="3263" w:type="dxa"/>
          <w:trHeight w:val="288"/>
        </w:trPr>
        <w:tc>
          <w:tcPr>
            <w:tcW w:w="4967" w:type="dxa"/>
            <w:tcBorders>
              <w:left w:val="nil"/>
              <w:bottom w:val="nil"/>
              <w:right w:val="nil"/>
            </w:tcBorders>
          </w:tcPr>
          <w:p w14:paraId="291B12AF" w14:textId="77777777" w:rsidR="00392639" w:rsidRPr="001A4A7E" w:rsidRDefault="00392639" w:rsidP="004F2102">
            <w:pPr>
              <w:jc w:val="center"/>
              <w:rPr>
                <w:rFonts w:ascii="Adobe Gothic Std B" w:eastAsia="Adobe Gothic Std B" w:hAnsi="Adobe Gothic Std B"/>
              </w:rPr>
            </w:pPr>
          </w:p>
        </w:tc>
        <w:tc>
          <w:tcPr>
            <w:tcW w:w="1860" w:type="dxa"/>
            <w:tcBorders>
              <w:left w:val="nil"/>
              <w:bottom w:val="nil"/>
              <w:right w:val="nil"/>
            </w:tcBorders>
          </w:tcPr>
          <w:p w14:paraId="0EA89540" w14:textId="77777777" w:rsidR="00392639" w:rsidRPr="001A4A7E" w:rsidRDefault="00392639" w:rsidP="004F2102">
            <w:pPr>
              <w:jc w:val="center"/>
              <w:rPr>
                <w:rFonts w:ascii="Adobe Gothic Std B" w:eastAsia="Adobe Gothic Std B" w:hAnsi="Adobe Gothic Std B"/>
              </w:rPr>
            </w:pPr>
          </w:p>
        </w:tc>
      </w:tr>
      <w:tr w:rsidR="00392639" w:rsidRPr="001A4A7E" w14:paraId="0979C605" w14:textId="77777777" w:rsidTr="006F777D">
        <w:trPr>
          <w:gridAfter w:val="2"/>
          <w:wAfter w:w="3263" w:type="dxa"/>
          <w:trHeight w:val="288"/>
        </w:trPr>
        <w:tc>
          <w:tcPr>
            <w:tcW w:w="4967" w:type="dxa"/>
            <w:tcBorders>
              <w:top w:val="nil"/>
              <w:left w:val="nil"/>
              <w:bottom w:val="nil"/>
              <w:right w:val="nil"/>
            </w:tcBorders>
          </w:tcPr>
          <w:p w14:paraId="6F16C504" w14:textId="77777777" w:rsidR="00392639" w:rsidRPr="001A4A7E" w:rsidRDefault="00392639" w:rsidP="004F2102">
            <w:pPr>
              <w:jc w:val="center"/>
              <w:rPr>
                <w:rFonts w:ascii="Adobe Gothic Std B" w:eastAsia="Adobe Gothic Std B" w:hAnsi="Adobe Gothic Std B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</w:tcPr>
          <w:p w14:paraId="57910B56" w14:textId="77777777" w:rsidR="00392639" w:rsidRPr="001A4A7E" w:rsidRDefault="00392639" w:rsidP="004F2102">
            <w:pPr>
              <w:jc w:val="center"/>
              <w:rPr>
                <w:rFonts w:ascii="Adobe Gothic Std B" w:eastAsia="Adobe Gothic Std B" w:hAnsi="Adobe Gothic Std B"/>
              </w:rPr>
            </w:pPr>
          </w:p>
        </w:tc>
      </w:tr>
      <w:tr w:rsidR="00392639" w:rsidRPr="001A4A7E" w14:paraId="2C1CCD83" w14:textId="77777777" w:rsidTr="006F777D">
        <w:trPr>
          <w:trHeight w:val="288"/>
        </w:trPr>
        <w:tc>
          <w:tcPr>
            <w:tcW w:w="4967" w:type="dxa"/>
            <w:tcBorders>
              <w:top w:val="nil"/>
              <w:left w:val="nil"/>
              <w:bottom w:val="nil"/>
              <w:right w:val="nil"/>
            </w:tcBorders>
          </w:tcPr>
          <w:p w14:paraId="1FAE61D2" w14:textId="77777777" w:rsidR="00392639" w:rsidRPr="001A4A7E" w:rsidRDefault="00392639" w:rsidP="004F2102">
            <w:pPr>
              <w:jc w:val="center"/>
              <w:rPr>
                <w:rFonts w:ascii="Adobe Gothic Std B" w:eastAsia="Adobe Gothic Std B" w:hAnsi="Adobe Gothic Std B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</w:tcPr>
          <w:p w14:paraId="7FEB6B02" w14:textId="77777777" w:rsidR="00392639" w:rsidRPr="001A4A7E" w:rsidRDefault="00392639" w:rsidP="004F2102">
            <w:pPr>
              <w:jc w:val="center"/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-2007200982"/>
            <w:placeholder>
              <w:docPart w:val="55526853419B4E5AA30EA83AEBC8BE46"/>
            </w:placeholder>
            <w:temporary/>
            <w:showingPlcHdr/>
            <w15:appearance w15:val="hidden"/>
          </w:sdtPr>
          <w:sdtContent>
            <w:tc>
              <w:tcPr>
                <w:tcW w:w="1637" w:type="dxa"/>
                <w:tcBorders>
                  <w:top w:val="nil"/>
                  <w:left w:val="nil"/>
                  <w:bottom w:val="nil"/>
                </w:tcBorders>
              </w:tcPr>
              <w:p w14:paraId="05753500" w14:textId="77777777" w:rsidR="00392639" w:rsidRPr="001A4A7E" w:rsidRDefault="00392639" w:rsidP="004F2102">
                <w:pPr>
                  <w:pStyle w:val="Heading1"/>
                  <w:jc w:val="center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Total</w:t>
                </w:r>
              </w:p>
            </w:tc>
          </w:sdtContent>
        </w:sdt>
        <w:tc>
          <w:tcPr>
            <w:tcW w:w="1626" w:type="dxa"/>
            <w:tcMar>
              <w:left w:w="216" w:type="dxa"/>
              <w:right w:w="216" w:type="dxa"/>
            </w:tcMar>
          </w:tcPr>
          <w:p w14:paraId="7C7EEB7B" w14:textId="7A8929D7" w:rsidR="00392639" w:rsidRPr="001A4A7E" w:rsidRDefault="00392639" w:rsidP="004F2102">
            <w:pPr>
              <w:pStyle w:val="Right-alignedtext"/>
              <w:jc w:val="center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RM 189.00</w:t>
            </w:r>
          </w:p>
        </w:tc>
      </w:tr>
    </w:tbl>
    <w:p w14:paraId="20757965" w14:textId="0E59FDB4" w:rsidR="00767D7F" w:rsidRDefault="00767D7F" w:rsidP="001A4A7E">
      <w:pPr>
        <w:pStyle w:val="Thankyou"/>
        <w:jc w:val="left"/>
      </w:pPr>
    </w:p>
    <w:sectPr w:rsidR="00767D7F" w:rsidSect="00982498">
      <w:footerReference w:type="default" r:id="rId7"/>
      <w:pgSz w:w="12240" w:h="15840"/>
      <w:pgMar w:top="144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122C2E" w14:textId="77777777" w:rsidR="006C208E" w:rsidRDefault="006C208E" w:rsidP="00DA124E">
      <w:r>
        <w:separator/>
      </w:r>
    </w:p>
  </w:endnote>
  <w:endnote w:type="continuationSeparator" w:id="0">
    <w:p w14:paraId="3159585A" w14:textId="77777777" w:rsidR="006C208E" w:rsidRDefault="006C208E" w:rsidP="00DA1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47EF25" w14:textId="77777777" w:rsidR="00DA124E" w:rsidRDefault="00DA124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5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AE53C7" w14:textId="77777777" w:rsidR="00DA124E" w:rsidRDefault="00DA12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6B2343" w14:textId="77777777" w:rsidR="006C208E" w:rsidRDefault="006C208E" w:rsidP="00DA124E">
      <w:r>
        <w:separator/>
      </w:r>
    </w:p>
  </w:footnote>
  <w:footnote w:type="continuationSeparator" w:id="0">
    <w:p w14:paraId="5BE77441" w14:textId="77777777" w:rsidR="006C208E" w:rsidRDefault="006C208E" w:rsidP="00DA12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drawingGridHorizontalSpacing w:val="8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TQ3MLGwMDe3MDCxNDRW0lEKTi0uzszPAykwrgUAASZAASwAAAA="/>
  </w:docVars>
  <w:rsids>
    <w:rsidRoot w:val="001A4A7E"/>
    <w:rsid w:val="00016EEA"/>
    <w:rsid w:val="00017EBC"/>
    <w:rsid w:val="00084A50"/>
    <w:rsid w:val="00086F6A"/>
    <w:rsid w:val="000F2176"/>
    <w:rsid w:val="000F3D19"/>
    <w:rsid w:val="00141CC5"/>
    <w:rsid w:val="00161833"/>
    <w:rsid w:val="001A4A7E"/>
    <w:rsid w:val="001D1A99"/>
    <w:rsid w:val="00253682"/>
    <w:rsid w:val="002C31B5"/>
    <w:rsid w:val="002F145D"/>
    <w:rsid w:val="002F405A"/>
    <w:rsid w:val="002F4591"/>
    <w:rsid w:val="00335034"/>
    <w:rsid w:val="003525FA"/>
    <w:rsid w:val="00363A3B"/>
    <w:rsid w:val="00390027"/>
    <w:rsid w:val="00392639"/>
    <w:rsid w:val="003968B9"/>
    <w:rsid w:val="003A7EC9"/>
    <w:rsid w:val="004F2102"/>
    <w:rsid w:val="00502760"/>
    <w:rsid w:val="00541768"/>
    <w:rsid w:val="005417F6"/>
    <w:rsid w:val="005E117D"/>
    <w:rsid w:val="005E4E1E"/>
    <w:rsid w:val="005E4EF7"/>
    <w:rsid w:val="006350A1"/>
    <w:rsid w:val="00697198"/>
    <w:rsid w:val="006B4F86"/>
    <w:rsid w:val="006C1D33"/>
    <w:rsid w:val="006C208E"/>
    <w:rsid w:val="006D3592"/>
    <w:rsid w:val="006F777D"/>
    <w:rsid w:val="00767D7F"/>
    <w:rsid w:val="007A2DFF"/>
    <w:rsid w:val="007E7F0A"/>
    <w:rsid w:val="00846FB5"/>
    <w:rsid w:val="00865239"/>
    <w:rsid w:val="008B6526"/>
    <w:rsid w:val="008E1EAE"/>
    <w:rsid w:val="00982498"/>
    <w:rsid w:val="009F3F74"/>
    <w:rsid w:val="00A2654F"/>
    <w:rsid w:val="00A77210"/>
    <w:rsid w:val="00A82089"/>
    <w:rsid w:val="00AC6A6B"/>
    <w:rsid w:val="00B14E8F"/>
    <w:rsid w:val="00B62AE1"/>
    <w:rsid w:val="00B84DF7"/>
    <w:rsid w:val="00B911FE"/>
    <w:rsid w:val="00C4631C"/>
    <w:rsid w:val="00C97407"/>
    <w:rsid w:val="00D27961"/>
    <w:rsid w:val="00D45686"/>
    <w:rsid w:val="00D46230"/>
    <w:rsid w:val="00D62BD5"/>
    <w:rsid w:val="00D8503D"/>
    <w:rsid w:val="00DA124E"/>
    <w:rsid w:val="00DE3DFA"/>
    <w:rsid w:val="00DF32B2"/>
    <w:rsid w:val="00E10529"/>
    <w:rsid w:val="00E61B2E"/>
    <w:rsid w:val="00E70B6C"/>
    <w:rsid w:val="00E87249"/>
    <w:rsid w:val="00EB59E9"/>
    <w:rsid w:val="00EC23BD"/>
    <w:rsid w:val="00F33254"/>
    <w:rsid w:val="00F53936"/>
    <w:rsid w:val="00F72408"/>
    <w:rsid w:val="00F734DA"/>
    <w:rsid w:val="00FD225F"/>
    <w:rsid w:val="00FF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3629A4F"/>
  <w15:docId w15:val="{5E98BE1C-0476-44D6-BE68-BAAAA7AE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16EEA"/>
  </w:style>
  <w:style w:type="paragraph" w:styleId="Heading1">
    <w:name w:val="heading 1"/>
    <w:basedOn w:val="Normal"/>
    <w:uiPriority w:val="3"/>
    <w:qFormat/>
    <w:rsid w:val="001D1A99"/>
    <w:pPr>
      <w:keepNext/>
      <w:outlineLvl w:val="0"/>
    </w:pPr>
    <w:rPr>
      <w:rFonts w:asciiTheme="majorHAnsi" w:hAnsiTheme="majorHAnsi" w:cs="Arial"/>
      <w:bCs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 w:val="18"/>
      <w:szCs w:val="16"/>
    </w:rPr>
  </w:style>
  <w:style w:type="paragraph" w:customStyle="1" w:styleId="Slogan">
    <w:name w:val="Slogan"/>
    <w:basedOn w:val="Normal"/>
    <w:uiPriority w:val="1"/>
    <w:qFormat/>
    <w:rsid w:val="00DF32B2"/>
    <w:rPr>
      <w:bCs/>
      <w:i/>
      <w:color w:val="595959" w:themeColor="text1" w:themeTint="A6"/>
      <w:spacing w:val="4"/>
      <w:sz w:val="18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DF32B2"/>
    <w:pPr>
      <w:spacing w:before="520"/>
      <w:jc w:val="center"/>
    </w:pPr>
    <w:rPr>
      <w:color w:val="595959" w:themeColor="text1" w:themeTint="A6"/>
      <w:szCs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pPr>
      <w:spacing w:before="100"/>
      <w:jc w:val="center"/>
    </w:pPr>
    <w:rPr>
      <w:b/>
      <w:i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1A4A7E"/>
    <w:pPr>
      <w:spacing w:line="800" w:lineRule="exact"/>
      <w:contextualSpacing/>
      <w:jc w:val="right"/>
    </w:pPr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rsid w:val="001A4A7E"/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ridTable1Light-Accent5">
    <w:name w:val="Grid Table 1 Light Accent 5"/>
    <w:basedOn w:val="TableNormal"/>
    <w:uiPriority w:val="46"/>
    <w:rsid w:val="00DF32B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 w:val="0"/>
        <w:bCs/>
        <w:i w:val="0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DF32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5">
    <w:name w:val="Plain Table 5"/>
    <w:basedOn w:val="TableNormal"/>
    <w:uiPriority w:val="45"/>
    <w:rsid w:val="00DF32B2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halas\AppData\Local\Packages\Microsoft.Office.Desktop_8wekyb3d8bbwe\LocalCache\Roaming\Microsoft\Templates\Service%20invoice%20(Simple%20Lines%20design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5526853419B4E5AA30EA83AEBC8BE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C1DD30-6A1E-47B0-ABBC-85F5B115B3B8}"/>
      </w:docPartPr>
      <w:docPartBody>
        <w:p w:rsidR="00B63265" w:rsidRDefault="003E132D" w:rsidP="003E132D">
          <w:pPr>
            <w:pStyle w:val="55526853419B4E5AA30EA83AEBC8BE46"/>
          </w:pPr>
          <w: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F0E"/>
    <w:rsid w:val="000520A2"/>
    <w:rsid w:val="000F2176"/>
    <w:rsid w:val="00122642"/>
    <w:rsid w:val="00186551"/>
    <w:rsid w:val="003E132D"/>
    <w:rsid w:val="00727A9B"/>
    <w:rsid w:val="00751978"/>
    <w:rsid w:val="007931FB"/>
    <w:rsid w:val="0087499A"/>
    <w:rsid w:val="0098219C"/>
    <w:rsid w:val="00B63265"/>
    <w:rsid w:val="00D54D6F"/>
    <w:rsid w:val="00D9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5526853419B4E5AA30EA83AEBC8BE46">
    <w:name w:val="55526853419B4E5AA30EA83AEBC8BE46"/>
    <w:rsid w:val="003E132D"/>
    <w:rPr>
      <w:kern w:val="2"/>
      <w:lang w:val="en-MY" w:eastAsia="zh-CN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7C19F3-043A-4875-A802-1BCC5DC90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(Simple Lines design).dotx</Template>
  <TotalTime>24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Hala Saadeh</dc:creator>
  <cp:keywords/>
  <cp:lastModifiedBy>Perry Soon Le WONG</cp:lastModifiedBy>
  <cp:revision>4</cp:revision>
  <dcterms:created xsi:type="dcterms:W3CDTF">2024-05-09T08:10:00Z</dcterms:created>
  <dcterms:modified xsi:type="dcterms:W3CDTF">2024-05-25T09:57:00Z</dcterms:modified>
  <cp:category/>
  <cp:version/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97e366c120a64810c2795b818cb53fd44a9e5c46d647a43c5dd63c3cdedd9326</vt:lpwstr>
  </property>
</Properties>
</file>