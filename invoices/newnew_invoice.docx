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Perrrr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0154637281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  <w:proofErr w:type="gramStart"/>
      <w:r>
        <w:rPr>
          <w:rFonts w:ascii="Adobe Gothic Std B" w:eastAsia="Adobe Gothic Std B" w:hAnsi="Adobe Gothic Std B"/>
        </w:rPr>
        <w:t xml:space="preserve">perrywsle@gmail.com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</w:t>
      </w:r>
      <w:proofErr w:type="gramStart"/>
      <w:r>
        <w:rPr>
          <w:rFonts w:ascii="Adobe Gothic Std B" w:eastAsia="Adobe Gothic Std B" w:hAnsi="Adobe Gothic Std B"/>
        </w:rPr>
        <w:t xml:space="preserve">2025-09-20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00:00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Price (RM)</w:t>
            </w: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B001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499.0</w:t>
            </w: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4F210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RM 499.00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22C2E" w14:textId="77777777" w:rsidR="006C208E" w:rsidRDefault="006C208E" w:rsidP="00DA124E">
      <w:r>
        <w:separator/>
      </w:r>
    </w:p>
  </w:endnote>
  <w:endnote w:type="continuationSeparator" w:id="0">
    <w:p w14:paraId="3159585A" w14:textId="77777777" w:rsidR="006C208E" w:rsidRDefault="006C208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2343" w14:textId="77777777" w:rsidR="006C208E" w:rsidRDefault="006C208E" w:rsidP="00DA124E">
      <w:r>
        <w:separator/>
      </w:r>
    </w:p>
  </w:footnote>
  <w:footnote w:type="continuationSeparator" w:id="0">
    <w:p w14:paraId="5BE77441" w14:textId="77777777" w:rsidR="006C208E" w:rsidRDefault="006C208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217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4F2102"/>
    <w:rsid w:val="00502760"/>
    <w:rsid w:val="00541768"/>
    <w:rsid w:val="005417F6"/>
    <w:rsid w:val="005E117D"/>
    <w:rsid w:val="005E4E1E"/>
    <w:rsid w:val="005E4EF7"/>
    <w:rsid w:val="006350A1"/>
    <w:rsid w:val="00697198"/>
    <w:rsid w:val="006B4F86"/>
    <w:rsid w:val="006C1D33"/>
    <w:rsid w:val="006C208E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0F2176"/>
    <w:rsid w:val="00122642"/>
    <w:rsid w:val="00186551"/>
    <w:rsid w:val="003E132D"/>
    <w:rsid w:val="00727A9B"/>
    <w:rsid w:val="00751978"/>
    <w:rsid w:val="007931FB"/>
    <w:rsid w:val="0087499A"/>
    <w:rsid w:val="0098219C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Perry Soon Le WONG</cp:lastModifiedBy>
  <cp:revision>4</cp:revision>
  <dcterms:created xsi:type="dcterms:W3CDTF">2024-05-09T08:10:00Z</dcterms:created>
  <dcterms:modified xsi:type="dcterms:W3CDTF">2024-05-25T09:57:00Z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